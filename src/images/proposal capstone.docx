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64CF8" w14:textId="695FCE19" w:rsidR="001273C1" w:rsidRDefault="00CA038D">
      <w:pPr>
        <w:pStyle w:val="Title"/>
      </w:pPr>
      <w:sdt>
        <w:sdtPr>
          <w:alias w:val="Enter your company name:"/>
          <w:tag w:val="Enter your company name:"/>
          <w:id w:val="1501239775"/>
          <w:placeholder>
            <w:docPart w:val="98E8257EE633BE479B3F4F215ACB12CC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12217B">
            <w:t>AMRITPAL SINGH</w:t>
          </w:r>
        </w:sdtContent>
      </w:sdt>
      <w:r w:rsidR="00C16778">
        <w:br/>
      </w:r>
      <w:r w:rsidR="0012217B">
        <w:t>PROPOSAL FOR ECOMERCE SITE</w:t>
      </w:r>
    </w:p>
    <w:p w14:paraId="184E7882" w14:textId="2EDA64A4" w:rsidR="001273C1" w:rsidRDefault="0012217B" w:rsidP="00BF00FB">
      <w:pPr>
        <w:pStyle w:val="Subtitle"/>
      </w:pPr>
      <w:r>
        <w:t>FOR CAPSTONE PROJECT</w:t>
      </w:r>
    </w:p>
    <w:p w14:paraId="0B53AED7" w14:textId="77777777" w:rsidR="00BF00FB" w:rsidRPr="00BF00FB" w:rsidRDefault="00BF00FB" w:rsidP="00BF00FB"/>
    <w:p w14:paraId="1571D624" w14:textId="77777777" w:rsidR="001273C1" w:rsidRDefault="00CA038D">
      <w:pPr>
        <w:pStyle w:val="Heading1"/>
      </w:pPr>
      <w:sdt>
        <w:sdtPr>
          <w:alias w:val="Overview:"/>
          <w:tag w:val="Overview:"/>
          <w:id w:val="-1324508684"/>
          <w:placeholder>
            <w:docPart w:val="D6BF625BC31FBE42A4863FF87B713B26"/>
          </w:placeholder>
          <w:temporary/>
          <w:showingPlcHdr/>
          <w15:appearance w15:val="hidden"/>
        </w:sdtPr>
        <w:sdtEndPr/>
        <w:sdtContent>
          <w:r w:rsidR="00386778">
            <w:t>Overview</w:t>
          </w:r>
        </w:sdtContent>
      </w:sdt>
    </w:p>
    <w:p w14:paraId="6D8B24E5" w14:textId="4472E92E" w:rsidR="00E30891" w:rsidRPr="0012217B" w:rsidRDefault="00E30891">
      <w:pPr>
        <w:pStyle w:val="NoSpacing"/>
      </w:pPr>
      <w:r>
        <w:t xml:space="preserve">This project is based on the e-commerce store based on North America </w:t>
      </w:r>
      <w:proofErr w:type="gramStart"/>
      <w:r>
        <w:t xml:space="preserve">that </w:t>
      </w:r>
      <w:r w:rsidR="007A66C3">
        <w:t xml:space="preserve"> </w:t>
      </w:r>
      <w:r>
        <w:t>.</w:t>
      </w:r>
      <w:proofErr w:type="gramEnd"/>
      <w:r>
        <w:t xml:space="preserve">This store will target people of all age group and deliver products in North America . I choose the apparel niche because it is very demanding and I found ample good suppliers in North America which will help me to fulfil the demand  </w:t>
      </w:r>
      <w:r w:rsidR="007A66C3">
        <w:t xml:space="preserve"> </w:t>
      </w:r>
      <w:proofErr w:type="gramStart"/>
      <w:r>
        <w:t>easily .</w:t>
      </w:r>
      <w:proofErr w:type="gramEnd"/>
      <w:r w:rsidR="00BF00FB">
        <w:t xml:space="preserve"> this store is combine store of men and women and people get all items related to clothing and </w:t>
      </w:r>
      <w:proofErr w:type="gramStart"/>
      <w:r w:rsidR="00BF00FB">
        <w:t>fashion .</w:t>
      </w:r>
      <w:proofErr w:type="gramEnd"/>
      <w:r w:rsidR="007A66C3">
        <w:t xml:space="preserve"> </w:t>
      </w:r>
      <w:r w:rsidR="00BF00FB">
        <w:t xml:space="preserve">special accessories will also be viable in store for purchase and rest products will update according to new designs and </w:t>
      </w:r>
      <w:proofErr w:type="gramStart"/>
      <w:r w:rsidR="00BF00FB">
        <w:t>products .</w:t>
      </w:r>
      <w:proofErr w:type="gramEnd"/>
    </w:p>
    <w:p w14:paraId="6B9866A4" w14:textId="7714B555" w:rsidR="001273C1" w:rsidRDefault="00BF00FB">
      <w:pPr>
        <w:pStyle w:val="Heading2"/>
      </w:pPr>
      <w:r>
        <w:t>THE MAIN OBJECTIVES</w:t>
      </w:r>
    </w:p>
    <w:p w14:paraId="3B44F61A" w14:textId="77777777" w:rsidR="001273C1" w:rsidRDefault="001273C1">
      <w:pPr>
        <w:pStyle w:val="NoSpacing"/>
      </w:pPr>
    </w:p>
    <w:p w14:paraId="69EE1D8D" w14:textId="4B7732BA" w:rsidR="001273C1" w:rsidRDefault="007A66C3">
      <w:pPr>
        <w:pStyle w:val="ListBullet"/>
      </w:pPr>
      <w:r>
        <w:t>To sell High quality products in North America</w:t>
      </w:r>
    </w:p>
    <w:p w14:paraId="36E1EB81" w14:textId="6379EE91" w:rsidR="007A66C3" w:rsidRDefault="007A66C3">
      <w:pPr>
        <w:pStyle w:val="ListBullet"/>
      </w:pPr>
      <w:r>
        <w:t>Making store Accessible to every age group</w:t>
      </w:r>
    </w:p>
    <w:p w14:paraId="57C21E72" w14:textId="492BAF12" w:rsidR="007A66C3" w:rsidRDefault="007A66C3">
      <w:pPr>
        <w:pStyle w:val="ListBullet"/>
      </w:pPr>
      <w:r>
        <w:t xml:space="preserve">Easy and secured payment methods </w:t>
      </w:r>
    </w:p>
    <w:p w14:paraId="6EF0960B" w14:textId="3C2892DB" w:rsidR="001273C1" w:rsidRDefault="00BF00FB">
      <w:pPr>
        <w:pStyle w:val="Heading2"/>
      </w:pPr>
      <w:r>
        <w:t xml:space="preserve">Technologies </w:t>
      </w:r>
    </w:p>
    <w:p w14:paraId="15294C1B" w14:textId="77777777" w:rsidR="001273C1" w:rsidRDefault="001273C1">
      <w:pPr>
        <w:pStyle w:val="NoSpacing"/>
      </w:pPr>
    </w:p>
    <w:p w14:paraId="6C5951C4" w14:textId="173CD921" w:rsidR="001273C1" w:rsidRDefault="00BF00FB">
      <w:pPr>
        <w:pStyle w:val="ListBullet"/>
      </w:pPr>
      <w:proofErr w:type="gramStart"/>
      <w:r>
        <w:t>HTML ,</w:t>
      </w:r>
      <w:proofErr w:type="gramEnd"/>
      <w:r>
        <w:t xml:space="preserve"> CSS , JAVASCRIPT  </w:t>
      </w:r>
    </w:p>
    <w:p w14:paraId="0D79E172" w14:textId="08B7A2C4" w:rsidR="00BF00FB" w:rsidRDefault="00BF00FB" w:rsidP="00BF00FB">
      <w:pPr>
        <w:pStyle w:val="ListBullet"/>
      </w:pPr>
      <w:proofErr w:type="gramStart"/>
      <w:r>
        <w:t>REACT  should</w:t>
      </w:r>
      <w:proofErr w:type="gramEnd"/>
      <w:r>
        <w:t xml:space="preserve"> be used as library to </w:t>
      </w:r>
      <w:proofErr w:type="spellStart"/>
      <w:r>
        <w:t>built</w:t>
      </w:r>
      <w:proofErr w:type="spellEnd"/>
      <w:r>
        <w:t xml:space="preserve"> this store </w:t>
      </w:r>
    </w:p>
    <w:p w14:paraId="68D7BE0F" w14:textId="41780D03" w:rsidR="00BF00FB" w:rsidRDefault="00BF00FB" w:rsidP="00BF00FB">
      <w:pPr>
        <w:pStyle w:val="ListBullet"/>
      </w:pPr>
      <w:r>
        <w:t xml:space="preserve">GSAP or </w:t>
      </w:r>
      <w:proofErr w:type="spellStart"/>
      <w:r>
        <w:t>JQuery</w:t>
      </w:r>
      <w:proofErr w:type="spellEnd"/>
      <w:r>
        <w:t xml:space="preserve"> should be used for animations if needed </w:t>
      </w:r>
    </w:p>
    <w:p w14:paraId="35980914" w14:textId="4F58BC60" w:rsidR="00BF00FB" w:rsidRDefault="00BF00FB" w:rsidP="00BF00FB">
      <w:pPr>
        <w:pStyle w:val="ListBullet"/>
      </w:pPr>
      <w:r>
        <w:t>GIT should be used for version control and also for backup</w:t>
      </w:r>
    </w:p>
    <w:p w14:paraId="1A3F9B13" w14:textId="209DF6CB" w:rsidR="00D13497" w:rsidRDefault="00D13497" w:rsidP="00BF00FB">
      <w:pPr>
        <w:pStyle w:val="ListBullet"/>
      </w:pPr>
      <w:proofErr w:type="gramStart"/>
      <w:r>
        <w:t>NODE.JS ,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script</w:t>
      </w:r>
    </w:p>
    <w:p w14:paraId="318FAB24" w14:textId="77777777" w:rsidR="001273C1" w:rsidRDefault="001273C1">
      <w:pPr>
        <w:pStyle w:val="NoSpacing"/>
      </w:pPr>
    </w:p>
    <w:p w14:paraId="1DF87B43" w14:textId="4E054F1A" w:rsidR="001273C1" w:rsidRDefault="001273C1" w:rsidP="00D13497">
      <w:pPr>
        <w:pStyle w:val="ListBullet"/>
        <w:numPr>
          <w:ilvl w:val="0"/>
          <w:numId w:val="0"/>
        </w:numPr>
      </w:pPr>
    </w:p>
    <w:p w14:paraId="609D8923" w14:textId="77777777" w:rsidR="001273C1" w:rsidRDefault="00CA038D">
      <w:pPr>
        <w:pStyle w:val="Heading2"/>
      </w:pPr>
      <w:sdt>
        <w:sdtPr>
          <w:alias w:val="Execution Strategy:"/>
          <w:tag w:val="Execution Strategy:"/>
          <w:id w:val="-738408525"/>
          <w:placeholder>
            <w:docPart w:val="68CD1DEF988BB248A88ADD5B1D695638"/>
          </w:placeholder>
          <w:temporary/>
          <w:showingPlcHdr/>
          <w15:appearance w15:val="hidden"/>
        </w:sdtPr>
        <w:sdtEndPr/>
        <w:sdtContent>
          <w:r w:rsidR="00FC68B0">
            <w:t>Execution Strategy</w:t>
          </w:r>
        </w:sdtContent>
      </w:sdt>
    </w:p>
    <w:p w14:paraId="16A2EEB7" w14:textId="31AC02D4" w:rsidR="001273C1" w:rsidRDefault="00D13497">
      <w:r>
        <w:t xml:space="preserve">I develop some strategies to </w:t>
      </w:r>
      <w:proofErr w:type="spellStart"/>
      <w:r>
        <w:t>built</w:t>
      </w:r>
      <w:proofErr w:type="spellEnd"/>
      <w:r>
        <w:t xml:space="preserve"> this overall project by splitting into project deliverables which makes the process easy to access and </w:t>
      </w:r>
      <w:proofErr w:type="gramStart"/>
      <w:r>
        <w:t>complete .</w:t>
      </w:r>
      <w:proofErr w:type="gramEnd"/>
      <w:r>
        <w:t xml:space="preserve"> These deliverables should have specific content that would be created according to project requests.</w:t>
      </w:r>
    </w:p>
    <w:p w14:paraId="590FF920" w14:textId="77777777" w:rsidR="001273C1" w:rsidRDefault="001273C1">
      <w:pPr>
        <w:pStyle w:val="NoSpacing"/>
      </w:pPr>
    </w:p>
    <w:p w14:paraId="54D5330A" w14:textId="77777777" w:rsidR="001273C1" w:rsidRDefault="00CA038D">
      <w:pPr>
        <w:pStyle w:val="Heading2"/>
      </w:pPr>
      <w:sdt>
        <w:sdtPr>
          <w:alias w:val="Technical/Project Approach:"/>
          <w:tag w:val="Technical/Project Approach:"/>
          <w:id w:val="38019945"/>
          <w:placeholder>
            <w:docPart w:val="6AFFF3DD135D694B8B5F68C0E1325623"/>
          </w:placeholder>
          <w:temporary/>
          <w:showingPlcHdr/>
          <w15:appearance w15:val="hidden"/>
        </w:sdtPr>
        <w:sdtEndPr/>
        <w:sdtContent>
          <w:r w:rsidR="00FC68B0">
            <w:t>Technical/Project Approach</w:t>
          </w:r>
        </w:sdtContent>
      </w:sdt>
    </w:p>
    <w:p w14:paraId="5068BBE1" w14:textId="54BA8918" w:rsidR="001273C1" w:rsidRDefault="001273C1"/>
    <w:p w14:paraId="132A4400" w14:textId="78656095" w:rsidR="00D13497" w:rsidRDefault="00D13497">
      <w:r>
        <w:t xml:space="preserve">React library should be used to </w:t>
      </w:r>
      <w:proofErr w:type="spellStart"/>
      <w:r>
        <w:t>built</w:t>
      </w:r>
      <w:proofErr w:type="spellEnd"/>
      <w:r>
        <w:t xml:space="preserve"> this whole store with the help of html and </w:t>
      </w:r>
      <w:proofErr w:type="spellStart"/>
      <w:r>
        <w:t>css</w:t>
      </w:r>
      <w:proofErr w:type="spellEnd"/>
      <w:r>
        <w:t xml:space="preserve"> which are building blocks and </w:t>
      </w:r>
      <w:proofErr w:type="spellStart"/>
      <w:r>
        <w:t>javascript</w:t>
      </w:r>
      <w:proofErr w:type="spellEnd"/>
      <w:r>
        <w:t xml:space="preserve"> should be used t</w:t>
      </w:r>
      <w:r w:rsidR="004160B7">
        <w:t>o</w:t>
      </w:r>
      <w:r>
        <w:t xml:space="preserve"> add functionality to the store . and GSAP and JQUERY is used to add animations if necessary in </w:t>
      </w:r>
      <w:proofErr w:type="gramStart"/>
      <w:r>
        <w:t>store .GIT</w:t>
      </w:r>
      <w:proofErr w:type="gramEnd"/>
      <w:r>
        <w:t xml:space="preserve"> should be used for backup and for making repos .</w:t>
      </w:r>
    </w:p>
    <w:p w14:paraId="5CFC927C" w14:textId="77777777" w:rsidR="001273C1" w:rsidRDefault="00CA038D">
      <w:pPr>
        <w:pStyle w:val="Heading2"/>
      </w:pPr>
      <w:sdt>
        <w:sdtPr>
          <w:alias w:val="Resources:"/>
          <w:tag w:val="Resources:"/>
          <w:id w:val="-1209876853"/>
          <w:placeholder>
            <w:docPart w:val="1B4D57E2E87C644FB5BBCBB4B8B99159"/>
          </w:placeholder>
          <w:temporary/>
          <w:showingPlcHdr/>
          <w15:appearance w15:val="hidden"/>
        </w:sdtPr>
        <w:sdtEndPr/>
        <w:sdtContent>
          <w:r w:rsidR="00FC68B0">
            <w:t>Resources</w:t>
          </w:r>
        </w:sdtContent>
      </w:sdt>
    </w:p>
    <w:p w14:paraId="0EDDE4B8" w14:textId="1F6B2D94" w:rsidR="001273C1" w:rsidRDefault="00D13497">
      <w:r>
        <w:t xml:space="preserve">Most of the content is available on the specific sites so that content should be used to </w:t>
      </w:r>
      <w:proofErr w:type="spellStart"/>
      <w:r>
        <w:t>built</w:t>
      </w:r>
      <w:proofErr w:type="spellEnd"/>
      <w:r>
        <w:t xml:space="preserve"> the entire </w:t>
      </w:r>
      <w:proofErr w:type="gramStart"/>
      <w:r>
        <w:t>store .</w:t>
      </w:r>
      <w:proofErr w:type="gramEnd"/>
    </w:p>
    <w:p w14:paraId="719C24A8" w14:textId="77777777" w:rsidR="001273C1" w:rsidRDefault="00CA038D">
      <w:pPr>
        <w:pStyle w:val="Heading2"/>
      </w:pPr>
      <w:sdt>
        <w:sdtPr>
          <w:alias w:val="Project Deliverables:"/>
          <w:tag w:val="Project Deliverables:"/>
          <w:id w:val="1450042905"/>
          <w:placeholder>
            <w:docPart w:val="AB49E2C9BC006F4B83AD49E362759198"/>
          </w:placeholder>
          <w:temporary/>
          <w:showingPlcHdr/>
          <w15:appearance w15:val="hidden"/>
        </w:sdtPr>
        <w:sdtEndPr/>
        <w:sdtContent>
          <w:r w:rsidR="00FC68B0">
            <w:t>Project Deliverables</w:t>
          </w:r>
        </w:sdtContent>
      </w:sdt>
    </w:p>
    <w:p w14:paraId="0E373B9E" w14:textId="77777777" w:rsidR="001273C1" w:rsidRDefault="00CA038D">
      <w:sdt>
        <w:sdtPr>
          <w:alias w:val="Enter description:"/>
          <w:tag w:val="Enter description:"/>
          <w:id w:val="-1933585156"/>
          <w:placeholder>
            <w:docPart w:val="4C3384A49737604891C68CD62D40FF14"/>
          </w:placeholder>
          <w:temporary/>
          <w:showingPlcHdr/>
          <w15:appearance w15:val="hidden"/>
        </w:sdtPr>
        <w:sdtEndPr/>
        <w:sdtContent>
          <w:r w:rsidR="00FC68B0">
            <w:t>Following is a complete list of all project deliverables:</w:t>
          </w:r>
        </w:sdtContent>
      </w:sdt>
    </w:p>
    <w:tbl>
      <w:tblPr>
        <w:tblStyle w:val="ProposalTable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2784"/>
        <w:gridCol w:w="6566"/>
      </w:tblGrid>
      <w:tr w:rsidR="001273C1" w14:paraId="6550E2B6" w14:textId="77777777" w:rsidTr="00127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9" w:type="pct"/>
          </w:tcPr>
          <w:p w14:paraId="77F6D62A" w14:textId="77777777" w:rsidR="001273C1" w:rsidRDefault="00CA038D">
            <w:sdt>
              <w:sdtPr>
                <w:alias w:val="Deliverable:"/>
                <w:tag w:val="Deliverable:"/>
                <w:id w:val="355699831"/>
                <w:placeholder>
                  <w:docPart w:val="7DB25B19C695C64BB34325CAF675DFD6"/>
                </w:placeholder>
                <w:temporary/>
                <w:showingPlcHdr/>
                <w15:appearance w15:val="hidden"/>
              </w:sdtPr>
              <w:sdtEndPr/>
              <w:sdtContent>
                <w:r w:rsidR="00FC68B0">
                  <w:t>Deliverable</w:t>
                </w:r>
              </w:sdtContent>
            </w:sdt>
          </w:p>
        </w:tc>
        <w:tc>
          <w:tcPr>
            <w:tcW w:w="3511" w:type="pct"/>
          </w:tcPr>
          <w:p w14:paraId="53830B2F" w14:textId="77777777" w:rsidR="001273C1" w:rsidRDefault="00CA038D">
            <w:sdt>
              <w:sdtPr>
                <w:alias w:val="Description:"/>
                <w:tag w:val="Description:"/>
                <w:id w:val="1446037421"/>
                <w:placeholder>
                  <w:docPart w:val="1F49C8C58C1B5345A5A7FCEE9ACFD345"/>
                </w:placeholder>
                <w:temporary/>
                <w:showingPlcHdr/>
                <w15:appearance w15:val="hidden"/>
              </w:sdtPr>
              <w:sdtEndPr/>
              <w:sdtContent>
                <w:r w:rsidR="00FC68B0">
                  <w:t>Description</w:t>
                </w:r>
              </w:sdtContent>
            </w:sdt>
          </w:p>
        </w:tc>
      </w:tr>
      <w:tr w:rsidR="001273C1" w14:paraId="1FE97C01" w14:textId="77777777" w:rsidTr="001273C1">
        <w:tc>
          <w:tcPr>
            <w:tcW w:w="1489" w:type="pct"/>
          </w:tcPr>
          <w:p w14:paraId="6B165BBF" w14:textId="77777777" w:rsidR="001273C1" w:rsidRDefault="00CA038D">
            <w:sdt>
              <w:sdtPr>
                <w:alias w:val="Enter Deliverable Item 1:"/>
                <w:tag w:val="Enter Deliverable Item 1:"/>
                <w:id w:val="-1296910249"/>
                <w:placeholder>
                  <w:docPart w:val="89809960AA4EBD418C467595BECD205D"/>
                </w:placeholder>
                <w:temporary/>
                <w:showingPlcHdr/>
                <w15:appearance w15:val="hidden"/>
              </w:sdtPr>
              <w:sdtEndPr/>
              <w:sdtContent>
                <w:r w:rsidR="00FC68B0">
                  <w:t>Deliverable #1</w:t>
                </w:r>
              </w:sdtContent>
            </w:sdt>
          </w:p>
        </w:tc>
        <w:tc>
          <w:tcPr>
            <w:tcW w:w="3511" w:type="pct"/>
          </w:tcPr>
          <w:p w14:paraId="53CAA359" w14:textId="0C3FBD66" w:rsidR="001273C1" w:rsidRDefault="00D13497">
            <w:r>
              <w:t xml:space="preserve">The box site should be developed without content </w:t>
            </w:r>
          </w:p>
        </w:tc>
      </w:tr>
      <w:tr w:rsidR="001273C1" w14:paraId="7C79B7D3" w14:textId="77777777" w:rsidTr="001273C1">
        <w:tc>
          <w:tcPr>
            <w:tcW w:w="1489" w:type="pct"/>
          </w:tcPr>
          <w:p w14:paraId="5B46F0B4" w14:textId="6450F31F" w:rsidR="001273C1" w:rsidRDefault="00D13497">
            <w:r>
              <w:t>Deliverable #2</w:t>
            </w:r>
          </w:p>
        </w:tc>
        <w:tc>
          <w:tcPr>
            <w:tcW w:w="3511" w:type="pct"/>
          </w:tcPr>
          <w:p w14:paraId="4B8D0806" w14:textId="4C92B6BB" w:rsidR="001273C1" w:rsidRDefault="00D13497">
            <w:r>
              <w:t xml:space="preserve">The static site would be developed with all </w:t>
            </w:r>
            <w:proofErr w:type="gramStart"/>
            <w:r>
              <w:t xml:space="preserve">content </w:t>
            </w:r>
            <w:r w:rsidR="00560E81">
              <w:t xml:space="preserve"> according</w:t>
            </w:r>
            <w:proofErr w:type="gramEnd"/>
            <w:r w:rsidR="00560E81">
              <w:t xml:space="preserve"> to the design</w:t>
            </w:r>
          </w:p>
        </w:tc>
      </w:tr>
      <w:tr w:rsidR="001273C1" w14:paraId="3FD9665A" w14:textId="77777777" w:rsidTr="001273C1">
        <w:tc>
          <w:tcPr>
            <w:tcW w:w="1489" w:type="pct"/>
          </w:tcPr>
          <w:p w14:paraId="648E1E33" w14:textId="65EADDF1" w:rsidR="001273C1" w:rsidRDefault="00560E81">
            <w:r>
              <w:t>Deliverable #3</w:t>
            </w:r>
          </w:p>
        </w:tc>
        <w:tc>
          <w:tcPr>
            <w:tcW w:w="3511" w:type="pct"/>
          </w:tcPr>
          <w:p w14:paraId="3B2970CE" w14:textId="673C213C" w:rsidR="001273C1" w:rsidRDefault="00560E81">
            <w:r>
              <w:t>The Dynamic site would be developed with all content and tweaks and site would be live</w:t>
            </w:r>
          </w:p>
        </w:tc>
      </w:tr>
    </w:tbl>
    <w:p w14:paraId="12386A88" w14:textId="77777777" w:rsidR="001273C1" w:rsidRDefault="00CA038D">
      <w:pPr>
        <w:pStyle w:val="Heading2"/>
      </w:pPr>
      <w:sdt>
        <w:sdtPr>
          <w:alias w:val="Timeline for Execution:"/>
          <w:tag w:val="Timeline for Execution:"/>
          <w:id w:val="-1282346054"/>
          <w:placeholder>
            <w:docPart w:val="305631C81D681D4ABD702572314CD5B4"/>
          </w:placeholder>
          <w:temporary/>
          <w:showingPlcHdr/>
          <w15:appearance w15:val="hidden"/>
        </w:sdtPr>
        <w:sdtEndPr/>
        <w:sdtContent>
          <w:r w:rsidR="00FC68B0">
            <w:t>Timeline for Execution</w:t>
          </w:r>
        </w:sdtContent>
      </w:sdt>
    </w:p>
    <w:p w14:paraId="63788C5A" w14:textId="4FD5724C" w:rsidR="001273C1" w:rsidRDefault="00560E81">
      <w:r>
        <w:t>Expected dates for the completion of the work is shown below</w:t>
      </w:r>
    </w:p>
    <w:p w14:paraId="04444A03" w14:textId="77777777" w:rsidR="001273C1" w:rsidRDefault="001273C1">
      <w:pPr>
        <w:pStyle w:val="NoSpacing"/>
      </w:pPr>
    </w:p>
    <w:tbl>
      <w:tblPr>
        <w:tblStyle w:val="ProposalTable"/>
        <w:tblW w:w="4470" w:type="pct"/>
        <w:tblLook w:val="04A0" w:firstRow="1" w:lastRow="0" w:firstColumn="1" w:lastColumn="0" w:noHBand="0" w:noVBand="1"/>
        <w:tblDescription w:val="Project timeline"/>
      </w:tblPr>
      <w:tblGrid>
        <w:gridCol w:w="4209"/>
        <w:gridCol w:w="1911"/>
        <w:gridCol w:w="1911"/>
        <w:gridCol w:w="328"/>
      </w:tblGrid>
      <w:tr w:rsidR="001273C1" w14:paraId="19A73AE2" w14:textId="77777777" w:rsidTr="00560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tcW w:w="2518" w:type="pct"/>
          </w:tcPr>
          <w:p w14:paraId="4AD81142" w14:textId="77777777" w:rsidR="001273C1" w:rsidRDefault="00CA038D">
            <w:sdt>
              <w:sdtPr>
                <w:alias w:val="Description:"/>
                <w:tag w:val="Description:"/>
                <w:id w:val="-1811542606"/>
                <w:placeholder>
                  <w:docPart w:val="1162D858F774AF4893006B02BCADCDD6"/>
                </w:placeholder>
                <w:temporary/>
                <w:showingPlcHdr/>
                <w15:appearance w15:val="hidden"/>
              </w:sdtPr>
              <w:sdtEndPr/>
              <w:sdtContent>
                <w:r w:rsidR="00FC68B0">
                  <w:t>Description</w:t>
                </w:r>
              </w:sdtContent>
            </w:sdt>
          </w:p>
        </w:tc>
        <w:tc>
          <w:tcPr>
            <w:tcW w:w="1143" w:type="pct"/>
          </w:tcPr>
          <w:p w14:paraId="5E1AE558" w14:textId="77777777" w:rsidR="001273C1" w:rsidRDefault="00CA038D">
            <w:sdt>
              <w:sdtPr>
                <w:alias w:val="Start Date:"/>
                <w:tag w:val="Start Date:"/>
                <w:id w:val="-617991579"/>
                <w:placeholder>
                  <w:docPart w:val="A8C4FD2E441F564F8EB4FC1A5C06A6DC"/>
                </w:placeholder>
                <w:temporary/>
                <w:showingPlcHdr/>
                <w15:appearance w15:val="hidden"/>
              </w:sdtPr>
              <w:sdtEndPr/>
              <w:sdtContent>
                <w:r w:rsidR="00FC68B0">
                  <w:t>Start Date</w:t>
                </w:r>
              </w:sdtContent>
            </w:sdt>
          </w:p>
        </w:tc>
        <w:tc>
          <w:tcPr>
            <w:tcW w:w="1143" w:type="pct"/>
          </w:tcPr>
          <w:p w14:paraId="48DD4F0A" w14:textId="7F583A64" w:rsidR="001273C1" w:rsidRDefault="007A66C3">
            <w:r>
              <w:t>End Date</w:t>
            </w:r>
          </w:p>
        </w:tc>
        <w:tc>
          <w:tcPr>
            <w:tcW w:w="196" w:type="pct"/>
          </w:tcPr>
          <w:p w14:paraId="6D2E05F3" w14:textId="6284DF18" w:rsidR="001273C1" w:rsidRDefault="001273C1"/>
        </w:tc>
      </w:tr>
      <w:tr w:rsidR="001273C1" w14:paraId="58E519FE" w14:textId="77777777" w:rsidTr="00560E81">
        <w:trPr>
          <w:trHeight w:val="428"/>
        </w:trPr>
        <w:tc>
          <w:tcPr>
            <w:tcW w:w="2518" w:type="pct"/>
          </w:tcPr>
          <w:p w14:paraId="3F8AB077" w14:textId="0E52AD49" w:rsidR="001273C1" w:rsidRDefault="00560E81">
            <w:r>
              <w:t>Deliverables #1</w:t>
            </w:r>
          </w:p>
        </w:tc>
        <w:tc>
          <w:tcPr>
            <w:tcW w:w="1143" w:type="pct"/>
          </w:tcPr>
          <w:p w14:paraId="46A0A031" w14:textId="0E66110C" w:rsidR="001273C1" w:rsidRDefault="00560E81">
            <w:r>
              <w:t>April 1 2021</w:t>
            </w:r>
          </w:p>
        </w:tc>
        <w:tc>
          <w:tcPr>
            <w:tcW w:w="1143" w:type="pct"/>
          </w:tcPr>
          <w:p w14:paraId="1B2E6546" w14:textId="2AB9631D" w:rsidR="001273C1" w:rsidRDefault="007A66C3">
            <w:proofErr w:type="gramStart"/>
            <w:r>
              <w:t>April  1</w:t>
            </w:r>
            <w:proofErr w:type="gramEnd"/>
            <w:r>
              <w:t xml:space="preserve"> – 9  , 2021</w:t>
            </w:r>
          </w:p>
        </w:tc>
        <w:tc>
          <w:tcPr>
            <w:tcW w:w="196" w:type="pct"/>
          </w:tcPr>
          <w:p w14:paraId="5DEFF05D" w14:textId="77777777" w:rsidR="001273C1" w:rsidRDefault="001273C1"/>
        </w:tc>
      </w:tr>
      <w:tr w:rsidR="001273C1" w14:paraId="47F975B6" w14:textId="77777777" w:rsidTr="00560E81">
        <w:trPr>
          <w:trHeight w:val="436"/>
        </w:trPr>
        <w:tc>
          <w:tcPr>
            <w:tcW w:w="2518" w:type="pct"/>
          </w:tcPr>
          <w:p w14:paraId="682308ED" w14:textId="77777777" w:rsidR="001273C1" w:rsidRDefault="00CA038D">
            <w:sdt>
              <w:sdtPr>
                <w:alias w:val="Milestone 1:"/>
                <w:tag w:val="Milestone 1:"/>
                <w:id w:val="1664809059"/>
                <w:placeholder>
                  <w:docPart w:val="93411F6038A85246B955BD139EF6126E"/>
                </w:placeholder>
                <w:temporary/>
                <w:showingPlcHdr/>
                <w15:appearance w15:val="hidden"/>
              </w:sdtPr>
              <w:sdtEndPr/>
              <w:sdtContent>
                <w:r w:rsidR="00FC68B0">
                  <w:t>Milestone 1</w:t>
                </w:r>
              </w:sdtContent>
            </w:sdt>
          </w:p>
        </w:tc>
        <w:tc>
          <w:tcPr>
            <w:tcW w:w="1143" w:type="pct"/>
          </w:tcPr>
          <w:p w14:paraId="231A5C44" w14:textId="6C4DCBCE" w:rsidR="001273C1" w:rsidRDefault="00560E81">
            <w:r>
              <w:t>April 5 2021</w:t>
            </w:r>
          </w:p>
        </w:tc>
        <w:tc>
          <w:tcPr>
            <w:tcW w:w="1143" w:type="pct"/>
          </w:tcPr>
          <w:p w14:paraId="45527352" w14:textId="77777777" w:rsidR="001273C1" w:rsidRDefault="001273C1"/>
        </w:tc>
        <w:tc>
          <w:tcPr>
            <w:tcW w:w="196" w:type="pct"/>
          </w:tcPr>
          <w:p w14:paraId="071EE9BC" w14:textId="77777777" w:rsidR="001273C1" w:rsidRDefault="001273C1"/>
        </w:tc>
      </w:tr>
      <w:tr w:rsidR="001273C1" w14:paraId="6926C01D" w14:textId="77777777" w:rsidTr="00560E81">
        <w:trPr>
          <w:trHeight w:val="428"/>
        </w:trPr>
        <w:tc>
          <w:tcPr>
            <w:tcW w:w="2518" w:type="pct"/>
          </w:tcPr>
          <w:p w14:paraId="4825AB99" w14:textId="77777777" w:rsidR="001273C1" w:rsidRDefault="00CA038D">
            <w:sdt>
              <w:sdtPr>
                <w:alias w:val="Milestone 2:"/>
                <w:tag w:val="Milestone 2:"/>
                <w:id w:val="1241445162"/>
                <w:placeholder>
                  <w:docPart w:val="62F00EC390DC72429B6CCF3225A6CA20"/>
                </w:placeholder>
                <w:temporary/>
                <w:showingPlcHdr/>
                <w15:appearance w15:val="hidden"/>
              </w:sdtPr>
              <w:sdtEndPr/>
              <w:sdtContent>
                <w:r w:rsidR="00FC68B0">
                  <w:t>Milestone 2</w:t>
                </w:r>
              </w:sdtContent>
            </w:sdt>
          </w:p>
        </w:tc>
        <w:tc>
          <w:tcPr>
            <w:tcW w:w="1143" w:type="pct"/>
          </w:tcPr>
          <w:p w14:paraId="6834D64F" w14:textId="174E3703" w:rsidR="001273C1" w:rsidRDefault="00560E81">
            <w:r>
              <w:t>April 8 2021</w:t>
            </w:r>
          </w:p>
        </w:tc>
        <w:tc>
          <w:tcPr>
            <w:tcW w:w="1143" w:type="pct"/>
          </w:tcPr>
          <w:p w14:paraId="4E0E8AB6" w14:textId="77777777" w:rsidR="001273C1" w:rsidRDefault="001273C1"/>
        </w:tc>
        <w:tc>
          <w:tcPr>
            <w:tcW w:w="196" w:type="pct"/>
          </w:tcPr>
          <w:p w14:paraId="1EEC452E" w14:textId="77777777" w:rsidR="001273C1" w:rsidRDefault="001273C1"/>
        </w:tc>
      </w:tr>
      <w:tr w:rsidR="00560E81" w14:paraId="53478F8E" w14:textId="77777777" w:rsidTr="00560E81">
        <w:trPr>
          <w:trHeight w:val="436"/>
        </w:trPr>
        <w:tc>
          <w:tcPr>
            <w:tcW w:w="2518" w:type="pct"/>
          </w:tcPr>
          <w:p w14:paraId="0EA5008A" w14:textId="59881C49" w:rsidR="00560E81" w:rsidRDefault="00560E81" w:rsidP="00560E81">
            <w:r>
              <w:t>Deliverable #2</w:t>
            </w:r>
          </w:p>
        </w:tc>
        <w:tc>
          <w:tcPr>
            <w:tcW w:w="1143" w:type="pct"/>
          </w:tcPr>
          <w:p w14:paraId="6B12661A" w14:textId="4424B8C9" w:rsidR="00560E81" w:rsidRDefault="00560E81" w:rsidP="00560E81">
            <w:r>
              <w:t>April 10 2021</w:t>
            </w:r>
          </w:p>
        </w:tc>
        <w:tc>
          <w:tcPr>
            <w:tcW w:w="1143" w:type="pct"/>
          </w:tcPr>
          <w:p w14:paraId="3BE3E796" w14:textId="1B8271B8" w:rsidR="00560E81" w:rsidRDefault="007A66C3" w:rsidP="00560E81">
            <w:r>
              <w:t xml:space="preserve">April 10 – </w:t>
            </w:r>
            <w:proofErr w:type="gramStart"/>
            <w:r>
              <w:t>19 ,</w:t>
            </w:r>
            <w:proofErr w:type="gramEnd"/>
            <w:r>
              <w:t xml:space="preserve"> 2021</w:t>
            </w:r>
          </w:p>
        </w:tc>
        <w:tc>
          <w:tcPr>
            <w:tcW w:w="196" w:type="pct"/>
          </w:tcPr>
          <w:p w14:paraId="31382DF3" w14:textId="77777777" w:rsidR="00560E81" w:rsidRDefault="00560E81" w:rsidP="00560E81"/>
        </w:tc>
      </w:tr>
      <w:tr w:rsidR="00560E81" w14:paraId="462403A8" w14:textId="77777777" w:rsidTr="00560E81">
        <w:trPr>
          <w:trHeight w:val="436"/>
        </w:trPr>
        <w:tc>
          <w:tcPr>
            <w:tcW w:w="2518" w:type="pct"/>
          </w:tcPr>
          <w:p w14:paraId="7B5B10FA" w14:textId="77777777" w:rsidR="00560E81" w:rsidRDefault="00CA038D" w:rsidP="00560E81">
            <w:sdt>
              <w:sdtPr>
                <w:alias w:val="Milestone 3:"/>
                <w:tag w:val="Milestone 3:"/>
                <w:id w:val="1376040107"/>
                <w:placeholder>
                  <w:docPart w:val="705C37F26697FF4BB6653BC45C13EFFD"/>
                </w:placeholder>
                <w:temporary/>
                <w:showingPlcHdr/>
                <w15:appearance w15:val="hidden"/>
              </w:sdtPr>
              <w:sdtEndPr/>
              <w:sdtContent>
                <w:r w:rsidR="00560E81">
                  <w:t>Milestone 3</w:t>
                </w:r>
              </w:sdtContent>
            </w:sdt>
          </w:p>
        </w:tc>
        <w:tc>
          <w:tcPr>
            <w:tcW w:w="1143" w:type="pct"/>
          </w:tcPr>
          <w:p w14:paraId="6FA73137" w14:textId="33210C88" w:rsidR="00560E81" w:rsidRDefault="00560E81" w:rsidP="00560E81">
            <w:r>
              <w:t>April 15 2021</w:t>
            </w:r>
          </w:p>
        </w:tc>
        <w:tc>
          <w:tcPr>
            <w:tcW w:w="1143" w:type="pct"/>
          </w:tcPr>
          <w:p w14:paraId="7C18087B" w14:textId="77777777" w:rsidR="00560E81" w:rsidRDefault="00560E81" w:rsidP="00560E81"/>
        </w:tc>
        <w:tc>
          <w:tcPr>
            <w:tcW w:w="196" w:type="pct"/>
          </w:tcPr>
          <w:p w14:paraId="410A607A" w14:textId="77777777" w:rsidR="00560E81" w:rsidRDefault="00560E81" w:rsidP="00560E81"/>
        </w:tc>
      </w:tr>
      <w:tr w:rsidR="00560E81" w14:paraId="3569B4FB" w14:textId="77777777" w:rsidTr="00560E81">
        <w:trPr>
          <w:trHeight w:val="428"/>
        </w:trPr>
        <w:tc>
          <w:tcPr>
            <w:tcW w:w="2518" w:type="pct"/>
          </w:tcPr>
          <w:p w14:paraId="6EAD2DFA" w14:textId="77777777" w:rsidR="00560E81" w:rsidRDefault="00CA038D" w:rsidP="00560E81">
            <w:sdt>
              <w:sdtPr>
                <w:alias w:val="Milestone 4:"/>
                <w:tag w:val="Milestone 4:"/>
                <w:id w:val="2137753454"/>
                <w:placeholder>
                  <w:docPart w:val="41A9B6A2ECE86C4B90928D3414F2DB95"/>
                </w:placeholder>
                <w:temporary/>
                <w:showingPlcHdr/>
                <w15:appearance w15:val="hidden"/>
              </w:sdtPr>
              <w:sdtEndPr/>
              <w:sdtContent>
                <w:r w:rsidR="00560E81">
                  <w:t>Milestone 4</w:t>
                </w:r>
              </w:sdtContent>
            </w:sdt>
          </w:p>
        </w:tc>
        <w:tc>
          <w:tcPr>
            <w:tcW w:w="1143" w:type="pct"/>
          </w:tcPr>
          <w:p w14:paraId="04C9C9E2" w14:textId="139C27F7" w:rsidR="00560E81" w:rsidRDefault="00560E81" w:rsidP="00560E81">
            <w:r>
              <w:t>April 18 2021</w:t>
            </w:r>
          </w:p>
        </w:tc>
        <w:tc>
          <w:tcPr>
            <w:tcW w:w="1143" w:type="pct"/>
          </w:tcPr>
          <w:p w14:paraId="4C529288" w14:textId="77777777" w:rsidR="00560E81" w:rsidRDefault="00560E81" w:rsidP="00560E81"/>
        </w:tc>
        <w:tc>
          <w:tcPr>
            <w:tcW w:w="196" w:type="pct"/>
          </w:tcPr>
          <w:p w14:paraId="16CC446D" w14:textId="77777777" w:rsidR="00560E81" w:rsidRDefault="00560E81" w:rsidP="00560E81"/>
        </w:tc>
      </w:tr>
      <w:tr w:rsidR="00560E81" w14:paraId="41DFB9B3" w14:textId="77777777" w:rsidTr="00560E81">
        <w:trPr>
          <w:trHeight w:val="436"/>
        </w:trPr>
        <w:tc>
          <w:tcPr>
            <w:tcW w:w="2518" w:type="pct"/>
          </w:tcPr>
          <w:p w14:paraId="3350E18B" w14:textId="6EBCA185" w:rsidR="00560E81" w:rsidRDefault="00560E81" w:rsidP="00560E81">
            <w:r>
              <w:t>Deliverable #3</w:t>
            </w:r>
          </w:p>
        </w:tc>
        <w:tc>
          <w:tcPr>
            <w:tcW w:w="1143" w:type="pct"/>
          </w:tcPr>
          <w:p w14:paraId="40E95B9A" w14:textId="491CD931" w:rsidR="00560E81" w:rsidRDefault="00560E81" w:rsidP="00560E81">
            <w:r>
              <w:t>April 20 2021</w:t>
            </w:r>
          </w:p>
        </w:tc>
        <w:tc>
          <w:tcPr>
            <w:tcW w:w="1143" w:type="pct"/>
          </w:tcPr>
          <w:p w14:paraId="536BEF12" w14:textId="7298C5F2" w:rsidR="00560E81" w:rsidRDefault="007A66C3" w:rsidP="00560E81">
            <w:r>
              <w:t xml:space="preserve">April 20 – </w:t>
            </w:r>
            <w:proofErr w:type="gramStart"/>
            <w:r>
              <w:t>30 ,</w:t>
            </w:r>
            <w:proofErr w:type="gramEnd"/>
            <w:r>
              <w:t xml:space="preserve"> 2021</w:t>
            </w:r>
          </w:p>
        </w:tc>
        <w:tc>
          <w:tcPr>
            <w:tcW w:w="196" w:type="pct"/>
          </w:tcPr>
          <w:p w14:paraId="6EBF745B" w14:textId="77777777" w:rsidR="00560E81" w:rsidRDefault="00560E81" w:rsidP="00560E81"/>
        </w:tc>
      </w:tr>
      <w:tr w:rsidR="00560E81" w14:paraId="7F5B02B3" w14:textId="77777777" w:rsidTr="00560E81">
        <w:trPr>
          <w:trHeight w:val="428"/>
        </w:trPr>
        <w:tc>
          <w:tcPr>
            <w:tcW w:w="2518" w:type="pct"/>
          </w:tcPr>
          <w:p w14:paraId="3EE3DE92" w14:textId="77777777" w:rsidR="00560E81" w:rsidRDefault="00CA038D" w:rsidP="00560E81">
            <w:sdt>
              <w:sdtPr>
                <w:alias w:val="Milestone 5:"/>
                <w:tag w:val="Milestone 5:"/>
                <w:id w:val="196678032"/>
                <w:placeholder>
                  <w:docPart w:val="3CA4D87FBBDF554281B282E589BFF847"/>
                </w:placeholder>
                <w:temporary/>
                <w:showingPlcHdr/>
                <w15:appearance w15:val="hidden"/>
              </w:sdtPr>
              <w:sdtEndPr/>
              <w:sdtContent>
                <w:r w:rsidR="00560E81">
                  <w:t>Milestone 5</w:t>
                </w:r>
              </w:sdtContent>
            </w:sdt>
          </w:p>
        </w:tc>
        <w:tc>
          <w:tcPr>
            <w:tcW w:w="1143" w:type="pct"/>
          </w:tcPr>
          <w:p w14:paraId="46DE5903" w14:textId="3B147347" w:rsidR="00560E81" w:rsidRDefault="00560E81" w:rsidP="00560E81">
            <w:r>
              <w:t>April 25 2021</w:t>
            </w:r>
          </w:p>
        </w:tc>
        <w:tc>
          <w:tcPr>
            <w:tcW w:w="1143" w:type="pct"/>
          </w:tcPr>
          <w:p w14:paraId="5B0996FD" w14:textId="77777777" w:rsidR="00560E81" w:rsidRDefault="00560E81" w:rsidP="00560E81"/>
        </w:tc>
        <w:tc>
          <w:tcPr>
            <w:tcW w:w="196" w:type="pct"/>
          </w:tcPr>
          <w:p w14:paraId="19F24C04" w14:textId="77777777" w:rsidR="00560E81" w:rsidRDefault="00560E81" w:rsidP="00560E81"/>
        </w:tc>
      </w:tr>
      <w:tr w:rsidR="00560E81" w14:paraId="175AE9A4" w14:textId="77777777" w:rsidTr="00560E81">
        <w:trPr>
          <w:trHeight w:val="436"/>
        </w:trPr>
        <w:tc>
          <w:tcPr>
            <w:tcW w:w="2518" w:type="pct"/>
          </w:tcPr>
          <w:p w14:paraId="618397A5" w14:textId="77777777" w:rsidR="00560E81" w:rsidRDefault="00CA038D" w:rsidP="00560E81">
            <w:sdt>
              <w:sdtPr>
                <w:alias w:val="Milestone 6:"/>
                <w:tag w:val="Milestone 6:"/>
                <w:id w:val="-234399056"/>
                <w:placeholder>
                  <w:docPart w:val="673E9BCC10D83E4E8BE4772EB21B8999"/>
                </w:placeholder>
                <w:temporary/>
                <w:showingPlcHdr/>
                <w15:appearance w15:val="hidden"/>
              </w:sdtPr>
              <w:sdtEndPr/>
              <w:sdtContent>
                <w:r w:rsidR="00560E81">
                  <w:t>Milestone 6</w:t>
                </w:r>
              </w:sdtContent>
            </w:sdt>
          </w:p>
        </w:tc>
        <w:tc>
          <w:tcPr>
            <w:tcW w:w="1143" w:type="pct"/>
          </w:tcPr>
          <w:p w14:paraId="105D7048" w14:textId="7262E25D" w:rsidR="00560E81" w:rsidRDefault="00560E81" w:rsidP="00560E81">
            <w:r>
              <w:t>April 28 2021</w:t>
            </w:r>
          </w:p>
        </w:tc>
        <w:tc>
          <w:tcPr>
            <w:tcW w:w="1143" w:type="pct"/>
          </w:tcPr>
          <w:p w14:paraId="6BA93DBD" w14:textId="77777777" w:rsidR="00560E81" w:rsidRDefault="00560E81" w:rsidP="00560E81"/>
        </w:tc>
        <w:tc>
          <w:tcPr>
            <w:tcW w:w="196" w:type="pct"/>
          </w:tcPr>
          <w:p w14:paraId="56B275B8" w14:textId="77777777" w:rsidR="00560E81" w:rsidRDefault="00560E81" w:rsidP="00560E81"/>
        </w:tc>
      </w:tr>
      <w:tr w:rsidR="00560E81" w14:paraId="79766711" w14:textId="77777777" w:rsidTr="00560E81">
        <w:trPr>
          <w:trHeight w:val="436"/>
        </w:trPr>
        <w:tc>
          <w:tcPr>
            <w:tcW w:w="2518" w:type="pct"/>
          </w:tcPr>
          <w:p w14:paraId="15C1EB3C" w14:textId="77777777" w:rsidR="00560E81" w:rsidRDefault="00CA038D" w:rsidP="00560E81">
            <w:sdt>
              <w:sdtPr>
                <w:alias w:val="Project End:"/>
                <w:tag w:val="Project End:"/>
                <w:id w:val="303820675"/>
                <w:placeholder>
                  <w:docPart w:val="7E4CDC27688EAB48971E7606C4F35AAD"/>
                </w:placeholder>
                <w:temporary/>
                <w:showingPlcHdr/>
                <w15:appearance w15:val="hidden"/>
              </w:sdtPr>
              <w:sdtEndPr/>
              <w:sdtContent>
                <w:r w:rsidR="00560E81">
                  <w:t>Project End</w:t>
                </w:r>
              </w:sdtContent>
            </w:sdt>
          </w:p>
        </w:tc>
        <w:tc>
          <w:tcPr>
            <w:tcW w:w="1143" w:type="pct"/>
          </w:tcPr>
          <w:p w14:paraId="4B6A082E" w14:textId="2F0650C4" w:rsidR="00560E81" w:rsidRDefault="00560E81" w:rsidP="00560E81">
            <w:r>
              <w:t>May 01 2021</w:t>
            </w:r>
          </w:p>
        </w:tc>
        <w:tc>
          <w:tcPr>
            <w:tcW w:w="1143" w:type="pct"/>
          </w:tcPr>
          <w:p w14:paraId="3DC8AD12" w14:textId="77777777" w:rsidR="00560E81" w:rsidRDefault="00560E81" w:rsidP="00560E81"/>
        </w:tc>
        <w:tc>
          <w:tcPr>
            <w:tcW w:w="196" w:type="pct"/>
          </w:tcPr>
          <w:p w14:paraId="56A455A4" w14:textId="77777777" w:rsidR="00560E81" w:rsidRDefault="00560E81" w:rsidP="00560E81"/>
        </w:tc>
      </w:tr>
    </w:tbl>
    <w:p w14:paraId="0EA62945" w14:textId="77777777" w:rsidR="001273C1" w:rsidRDefault="001273C1">
      <w:pPr>
        <w:pStyle w:val="NoSpacing"/>
      </w:pPr>
    </w:p>
    <w:p w14:paraId="12725A43" w14:textId="239F40B7" w:rsidR="001273C1" w:rsidRDefault="001273C1">
      <w:pPr>
        <w:pStyle w:val="Heading1"/>
      </w:pPr>
    </w:p>
    <w:p w14:paraId="1B7D489A" w14:textId="77777777" w:rsidR="006C5ECB" w:rsidRDefault="006C5ECB">
      <w:pPr>
        <w:pStyle w:val="NoSpacing"/>
      </w:pPr>
    </w:p>
    <w:p w14:paraId="2D2F292C" w14:textId="5BF1D6F2" w:rsidR="001273C1" w:rsidRDefault="001273C1" w:rsidP="00560E81"/>
    <w:p w14:paraId="7CD0EE45" w14:textId="77777777" w:rsidR="00560E81" w:rsidRDefault="00560E81" w:rsidP="00560E81"/>
    <w:sectPr w:rsidR="00560E81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C1050" w14:textId="77777777" w:rsidR="00CA038D" w:rsidRDefault="00CA038D">
      <w:pPr>
        <w:spacing w:after="0" w:line="240" w:lineRule="auto"/>
      </w:pPr>
      <w:r>
        <w:separator/>
      </w:r>
    </w:p>
  </w:endnote>
  <w:endnote w:type="continuationSeparator" w:id="0">
    <w:p w14:paraId="7C4B2632" w14:textId="77777777" w:rsidR="00CA038D" w:rsidRDefault="00CA0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F2467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6E7B2" w14:textId="77777777" w:rsidR="00CA038D" w:rsidRDefault="00CA038D">
      <w:pPr>
        <w:spacing w:after="0" w:line="240" w:lineRule="auto"/>
      </w:pPr>
      <w:r>
        <w:separator/>
      </w:r>
    </w:p>
  </w:footnote>
  <w:footnote w:type="continuationSeparator" w:id="0">
    <w:p w14:paraId="1B838381" w14:textId="77777777" w:rsidR="00CA038D" w:rsidRDefault="00CA0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335"/>
        </w:tabs>
        <w:ind w:left="3407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18"/>
    <w:rsid w:val="000322BF"/>
    <w:rsid w:val="000C6A97"/>
    <w:rsid w:val="000E697B"/>
    <w:rsid w:val="00117948"/>
    <w:rsid w:val="0012217B"/>
    <w:rsid w:val="001238BC"/>
    <w:rsid w:val="001273C1"/>
    <w:rsid w:val="002129B0"/>
    <w:rsid w:val="00234D0F"/>
    <w:rsid w:val="00295C0C"/>
    <w:rsid w:val="002A04F7"/>
    <w:rsid w:val="002E52EE"/>
    <w:rsid w:val="003262F3"/>
    <w:rsid w:val="00346FDE"/>
    <w:rsid w:val="00386778"/>
    <w:rsid w:val="004160B7"/>
    <w:rsid w:val="004B5850"/>
    <w:rsid w:val="004E5035"/>
    <w:rsid w:val="004F5C8E"/>
    <w:rsid w:val="00517215"/>
    <w:rsid w:val="00545041"/>
    <w:rsid w:val="00560E81"/>
    <w:rsid w:val="00590B0E"/>
    <w:rsid w:val="00673E2B"/>
    <w:rsid w:val="006C5ECB"/>
    <w:rsid w:val="0071603F"/>
    <w:rsid w:val="00741991"/>
    <w:rsid w:val="0076017A"/>
    <w:rsid w:val="007A66C3"/>
    <w:rsid w:val="00805667"/>
    <w:rsid w:val="0088175F"/>
    <w:rsid w:val="008961F2"/>
    <w:rsid w:val="008F0E66"/>
    <w:rsid w:val="008F4E62"/>
    <w:rsid w:val="00987BCC"/>
    <w:rsid w:val="009A3E0F"/>
    <w:rsid w:val="009B5D53"/>
    <w:rsid w:val="00A97CC8"/>
    <w:rsid w:val="00AA4E06"/>
    <w:rsid w:val="00AA528E"/>
    <w:rsid w:val="00AB131D"/>
    <w:rsid w:val="00AF452C"/>
    <w:rsid w:val="00B0209E"/>
    <w:rsid w:val="00B13AE2"/>
    <w:rsid w:val="00BC617C"/>
    <w:rsid w:val="00BE3CD6"/>
    <w:rsid w:val="00BF00FB"/>
    <w:rsid w:val="00C16778"/>
    <w:rsid w:val="00C40218"/>
    <w:rsid w:val="00CA038D"/>
    <w:rsid w:val="00CC4E29"/>
    <w:rsid w:val="00CC612B"/>
    <w:rsid w:val="00CF2EAF"/>
    <w:rsid w:val="00D13497"/>
    <w:rsid w:val="00D31D4F"/>
    <w:rsid w:val="00DD3056"/>
    <w:rsid w:val="00E30891"/>
    <w:rsid w:val="00EA06FB"/>
    <w:rsid w:val="00F42EAE"/>
    <w:rsid w:val="00F535B0"/>
    <w:rsid w:val="00F9769D"/>
    <w:rsid w:val="00FB2EE0"/>
    <w:rsid w:val="00FC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1E85B"/>
  <w15:chartTrackingRefBased/>
  <w15:docId w15:val="{65A2D0E8-17D7-7247-93F4-FB88B39C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1F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61F2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tabs>
        <w:tab w:val="clear" w:pos="3335"/>
        <w:tab w:val="num" w:pos="360"/>
      </w:tabs>
      <w:spacing w:after="60"/>
      <w:ind w:left="432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04F7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1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magemaster/Library/Containers/com.microsoft.Word/Data/Library/Application%20Support/Microsoft/Office/16.0/DTS/Search/%7b61BD5E83-B6D0-1C46-AA86-AED9D8DFA351%7dtf0291189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8E8257EE633BE479B3F4F215ACB1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29688-5B51-D444-9CFB-526C3007163F}"/>
      </w:docPartPr>
      <w:docPartBody>
        <w:p w:rsidR="005D3A5C" w:rsidRDefault="006E713E">
          <w:pPr>
            <w:pStyle w:val="98E8257EE633BE479B3F4F215ACB12CC"/>
          </w:pPr>
          <w:r>
            <w:t>Your Company</w:t>
          </w:r>
        </w:p>
      </w:docPartBody>
    </w:docPart>
    <w:docPart>
      <w:docPartPr>
        <w:name w:val="D6BF625BC31FBE42A4863FF87B713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CC977-4B5D-524D-B61D-98C4606C41A6}"/>
      </w:docPartPr>
      <w:docPartBody>
        <w:p w:rsidR="005D3A5C" w:rsidRDefault="006E713E">
          <w:pPr>
            <w:pStyle w:val="D6BF625BC31FBE42A4863FF87B713B26"/>
          </w:pPr>
          <w:r>
            <w:t>Overview</w:t>
          </w:r>
        </w:p>
      </w:docPartBody>
    </w:docPart>
    <w:docPart>
      <w:docPartPr>
        <w:name w:val="68CD1DEF988BB248A88ADD5B1D695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9168C-3721-8442-BCB4-DD9404C27A9F}"/>
      </w:docPartPr>
      <w:docPartBody>
        <w:p w:rsidR="005D3A5C" w:rsidRDefault="006E713E">
          <w:pPr>
            <w:pStyle w:val="68CD1DEF988BB248A88ADD5B1D695638"/>
          </w:pPr>
          <w:r>
            <w:t>Execution Strategy</w:t>
          </w:r>
        </w:p>
      </w:docPartBody>
    </w:docPart>
    <w:docPart>
      <w:docPartPr>
        <w:name w:val="6AFFF3DD135D694B8B5F68C0E1325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A4B88-2F00-AB41-976C-D80C93ACB3BF}"/>
      </w:docPartPr>
      <w:docPartBody>
        <w:p w:rsidR="005D3A5C" w:rsidRDefault="006E713E">
          <w:pPr>
            <w:pStyle w:val="6AFFF3DD135D694B8B5F68C0E1325623"/>
          </w:pPr>
          <w:r>
            <w:t>Technical/Project Approach</w:t>
          </w:r>
        </w:p>
      </w:docPartBody>
    </w:docPart>
    <w:docPart>
      <w:docPartPr>
        <w:name w:val="1B4D57E2E87C644FB5BBCBB4B8B99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5CC57-8A33-6E4B-8994-37E6076EE375}"/>
      </w:docPartPr>
      <w:docPartBody>
        <w:p w:rsidR="005D3A5C" w:rsidRDefault="006E713E">
          <w:pPr>
            <w:pStyle w:val="1B4D57E2E87C644FB5BBCBB4B8B99159"/>
          </w:pPr>
          <w:r>
            <w:t>Resources</w:t>
          </w:r>
        </w:p>
      </w:docPartBody>
    </w:docPart>
    <w:docPart>
      <w:docPartPr>
        <w:name w:val="AB49E2C9BC006F4B83AD49E362759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085D3-D83A-A64E-98BB-B67C013CE550}"/>
      </w:docPartPr>
      <w:docPartBody>
        <w:p w:rsidR="005D3A5C" w:rsidRDefault="006E713E">
          <w:pPr>
            <w:pStyle w:val="AB49E2C9BC006F4B83AD49E362759198"/>
          </w:pPr>
          <w:r>
            <w:t>Project Deliverables</w:t>
          </w:r>
        </w:p>
      </w:docPartBody>
    </w:docPart>
    <w:docPart>
      <w:docPartPr>
        <w:name w:val="4C3384A49737604891C68CD62D40F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5BEE2-4837-9742-8390-75447AE488DD}"/>
      </w:docPartPr>
      <w:docPartBody>
        <w:p w:rsidR="005D3A5C" w:rsidRDefault="006E713E">
          <w:pPr>
            <w:pStyle w:val="4C3384A49737604891C68CD62D40FF14"/>
          </w:pPr>
          <w:r>
            <w:t>Following is a complete list of all project deliverables:</w:t>
          </w:r>
        </w:p>
      </w:docPartBody>
    </w:docPart>
    <w:docPart>
      <w:docPartPr>
        <w:name w:val="7DB25B19C695C64BB34325CAF675D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BDB12-26B7-D146-BCB4-E6CB839080C8}"/>
      </w:docPartPr>
      <w:docPartBody>
        <w:p w:rsidR="005D3A5C" w:rsidRDefault="006E713E">
          <w:pPr>
            <w:pStyle w:val="7DB25B19C695C64BB34325CAF675DFD6"/>
          </w:pPr>
          <w:r>
            <w:t>Deliverable</w:t>
          </w:r>
        </w:p>
      </w:docPartBody>
    </w:docPart>
    <w:docPart>
      <w:docPartPr>
        <w:name w:val="1F49C8C58C1B5345A5A7FCEE9ACFD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BFF2E-F1E0-214F-B481-1FC7BDC157FE}"/>
      </w:docPartPr>
      <w:docPartBody>
        <w:p w:rsidR="005D3A5C" w:rsidRDefault="006E713E">
          <w:pPr>
            <w:pStyle w:val="1F49C8C58C1B5345A5A7FCEE9ACFD345"/>
          </w:pPr>
          <w:r>
            <w:t>Description</w:t>
          </w:r>
        </w:p>
      </w:docPartBody>
    </w:docPart>
    <w:docPart>
      <w:docPartPr>
        <w:name w:val="89809960AA4EBD418C467595BECD2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C5648-6A7F-3C49-A9EC-0C40308E0BE0}"/>
      </w:docPartPr>
      <w:docPartBody>
        <w:p w:rsidR="005D3A5C" w:rsidRDefault="006E713E">
          <w:pPr>
            <w:pStyle w:val="89809960AA4EBD418C467595BECD205D"/>
          </w:pPr>
          <w:r>
            <w:t>Deliverable #1</w:t>
          </w:r>
        </w:p>
      </w:docPartBody>
    </w:docPart>
    <w:docPart>
      <w:docPartPr>
        <w:name w:val="305631C81D681D4ABD702572314CD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25A3C-7A51-A64E-9D2D-0FCF0D26D4BA}"/>
      </w:docPartPr>
      <w:docPartBody>
        <w:p w:rsidR="005D3A5C" w:rsidRDefault="006E713E">
          <w:pPr>
            <w:pStyle w:val="305631C81D681D4ABD702572314CD5B4"/>
          </w:pPr>
          <w:r>
            <w:t>Timeline for Execution</w:t>
          </w:r>
        </w:p>
      </w:docPartBody>
    </w:docPart>
    <w:docPart>
      <w:docPartPr>
        <w:name w:val="1162D858F774AF4893006B02BCADC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AC933-E2DF-1C45-AB73-56DDEE476900}"/>
      </w:docPartPr>
      <w:docPartBody>
        <w:p w:rsidR="005D3A5C" w:rsidRDefault="006E713E">
          <w:pPr>
            <w:pStyle w:val="1162D858F774AF4893006B02BCADCDD6"/>
          </w:pPr>
          <w:r>
            <w:t>Description</w:t>
          </w:r>
        </w:p>
      </w:docPartBody>
    </w:docPart>
    <w:docPart>
      <w:docPartPr>
        <w:name w:val="A8C4FD2E441F564F8EB4FC1A5C06A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8BC53-04D6-0C47-A853-E7BB17C81D78}"/>
      </w:docPartPr>
      <w:docPartBody>
        <w:p w:rsidR="005D3A5C" w:rsidRDefault="006E713E">
          <w:pPr>
            <w:pStyle w:val="A8C4FD2E441F564F8EB4FC1A5C06A6DC"/>
          </w:pPr>
          <w:r>
            <w:t>Start Date</w:t>
          </w:r>
        </w:p>
      </w:docPartBody>
    </w:docPart>
    <w:docPart>
      <w:docPartPr>
        <w:name w:val="93411F6038A85246B955BD139EF61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17A0C-011E-7544-BF1F-C998AA2C969B}"/>
      </w:docPartPr>
      <w:docPartBody>
        <w:p w:rsidR="005D3A5C" w:rsidRDefault="006E713E">
          <w:pPr>
            <w:pStyle w:val="93411F6038A85246B955BD139EF6126E"/>
          </w:pPr>
          <w:r>
            <w:t>Milestone 1</w:t>
          </w:r>
        </w:p>
      </w:docPartBody>
    </w:docPart>
    <w:docPart>
      <w:docPartPr>
        <w:name w:val="62F00EC390DC72429B6CCF3225A6C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2E3A8-0D94-E642-B917-C0F5C0844B5C}"/>
      </w:docPartPr>
      <w:docPartBody>
        <w:p w:rsidR="005D3A5C" w:rsidRDefault="006E713E">
          <w:pPr>
            <w:pStyle w:val="62F00EC390DC72429B6CCF3225A6CA20"/>
          </w:pPr>
          <w:r>
            <w:t>Milestone 2</w:t>
          </w:r>
        </w:p>
      </w:docPartBody>
    </w:docPart>
    <w:docPart>
      <w:docPartPr>
        <w:name w:val="705C37F26697FF4BB6653BC45C13E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53634-D32E-7C48-A91C-A1D5459CB310}"/>
      </w:docPartPr>
      <w:docPartBody>
        <w:p w:rsidR="005D3A5C" w:rsidRDefault="008B0AE2" w:rsidP="008B0AE2">
          <w:pPr>
            <w:pStyle w:val="705C37F26697FF4BB6653BC45C13EFFD"/>
          </w:pPr>
          <w:r>
            <w:t>Milestone 3</w:t>
          </w:r>
        </w:p>
      </w:docPartBody>
    </w:docPart>
    <w:docPart>
      <w:docPartPr>
        <w:name w:val="41A9B6A2ECE86C4B90928D3414F2D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35AF0-6C38-4046-AFCB-DE460BA6B4E5}"/>
      </w:docPartPr>
      <w:docPartBody>
        <w:p w:rsidR="005D3A5C" w:rsidRDefault="008B0AE2" w:rsidP="008B0AE2">
          <w:pPr>
            <w:pStyle w:val="41A9B6A2ECE86C4B90928D3414F2DB95"/>
          </w:pPr>
          <w:r>
            <w:t>Milestone 4</w:t>
          </w:r>
        </w:p>
      </w:docPartBody>
    </w:docPart>
    <w:docPart>
      <w:docPartPr>
        <w:name w:val="3CA4D87FBBDF554281B282E589BFF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70E98-FF28-A143-9E1D-32CCCC0A4046}"/>
      </w:docPartPr>
      <w:docPartBody>
        <w:p w:rsidR="005D3A5C" w:rsidRDefault="008B0AE2" w:rsidP="008B0AE2">
          <w:pPr>
            <w:pStyle w:val="3CA4D87FBBDF554281B282E589BFF847"/>
          </w:pPr>
          <w:r>
            <w:t>Milestone 5</w:t>
          </w:r>
        </w:p>
      </w:docPartBody>
    </w:docPart>
    <w:docPart>
      <w:docPartPr>
        <w:name w:val="673E9BCC10D83E4E8BE4772EB21B8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D7234-65C8-5C4E-B6F1-7A4E4C791610}"/>
      </w:docPartPr>
      <w:docPartBody>
        <w:p w:rsidR="005D3A5C" w:rsidRDefault="008B0AE2" w:rsidP="008B0AE2">
          <w:pPr>
            <w:pStyle w:val="673E9BCC10D83E4E8BE4772EB21B8999"/>
          </w:pPr>
          <w:r>
            <w:t>Milestone 6</w:t>
          </w:r>
        </w:p>
      </w:docPartBody>
    </w:docPart>
    <w:docPart>
      <w:docPartPr>
        <w:name w:val="7E4CDC27688EAB48971E7606C4F35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1B708-7C53-5940-9AFC-9DF2C8F0A454}"/>
      </w:docPartPr>
      <w:docPartBody>
        <w:p w:rsidR="005D3A5C" w:rsidRDefault="008B0AE2" w:rsidP="008B0AE2">
          <w:pPr>
            <w:pStyle w:val="7E4CDC27688EAB48971E7606C4F35AAD"/>
          </w:pPr>
          <w:r>
            <w:t>Project End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E2"/>
    <w:rsid w:val="000466B0"/>
    <w:rsid w:val="005D3A5C"/>
    <w:rsid w:val="006E713E"/>
    <w:rsid w:val="008B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E8257EE633BE479B3F4F215ACB12CC">
    <w:name w:val="98E8257EE633BE479B3F4F215ACB12CC"/>
  </w:style>
  <w:style w:type="paragraph" w:customStyle="1" w:styleId="D6BF625BC31FBE42A4863FF87B713B26">
    <w:name w:val="D6BF625BC31FBE42A4863FF87B713B26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68CD1DEF988BB248A88ADD5B1D695638">
    <w:name w:val="68CD1DEF988BB248A88ADD5B1D695638"/>
  </w:style>
  <w:style w:type="paragraph" w:customStyle="1" w:styleId="6AFFF3DD135D694B8B5F68C0E1325623">
    <w:name w:val="6AFFF3DD135D694B8B5F68C0E1325623"/>
  </w:style>
  <w:style w:type="paragraph" w:customStyle="1" w:styleId="1B4D57E2E87C644FB5BBCBB4B8B99159">
    <w:name w:val="1B4D57E2E87C644FB5BBCBB4B8B99159"/>
  </w:style>
  <w:style w:type="paragraph" w:customStyle="1" w:styleId="AB49E2C9BC006F4B83AD49E362759198">
    <w:name w:val="AB49E2C9BC006F4B83AD49E362759198"/>
  </w:style>
  <w:style w:type="paragraph" w:customStyle="1" w:styleId="4C3384A49737604891C68CD62D40FF14">
    <w:name w:val="4C3384A49737604891C68CD62D40FF14"/>
  </w:style>
  <w:style w:type="paragraph" w:customStyle="1" w:styleId="7DB25B19C695C64BB34325CAF675DFD6">
    <w:name w:val="7DB25B19C695C64BB34325CAF675DFD6"/>
  </w:style>
  <w:style w:type="paragraph" w:customStyle="1" w:styleId="1F49C8C58C1B5345A5A7FCEE9ACFD345">
    <w:name w:val="1F49C8C58C1B5345A5A7FCEE9ACFD345"/>
  </w:style>
  <w:style w:type="paragraph" w:customStyle="1" w:styleId="89809960AA4EBD418C467595BECD205D">
    <w:name w:val="89809960AA4EBD418C467595BECD205D"/>
  </w:style>
  <w:style w:type="paragraph" w:customStyle="1" w:styleId="305631C81D681D4ABD702572314CD5B4">
    <w:name w:val="305631C81D681D4ABD702572314CD5B4"/>
  </w:style>
  <w:style w:type="paragraph" w:customStyle="1" w:styleId="1162D858F774AF4893006B02BCADCDD6">
    <w:name w:val="1162D858F774AF4893006B02BCADCDD6"/>
  </w:style>
  <w:style w:type="paragraph" w:customStyle="1" w:styleId="A8C4FD2E441F564F8EB4FC1A5C06A6DC">
    <w:name w:val="A8C4FD2E441F564F8EB4FC1A5C06A6DC"/>
  </w:style>
  <w:style w:type="paragraph" w:customStyle="1" w:styleId="93411F6038A85246B955BD139EF6126E">
    <w:name w:val="93411F6038A85246B955BD139EF6126E"/>
  </w:style>
  <w:style w:type="paragraph" w:customStyle="1" w:styleId="62F00EC390DC72429B6CCF3225A6CA20">
    <w:name w:val="62F00EC390DC72429B6CCF3225A6CA20"/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customStyle="1" w:styleId="705C37F26697FF4BB6653BC45C13EFFD">
    <w:name w:val="705C37F26697FF4BB6653BC45C13EFFD"/>
    <w:rsid w:val="008B0AE2"/>
  </w:style>
  <w:style w:type="paragraph" w:customStyle="1" w:styleId="41A9B6A2ECE86C4B90928D3414F2DB95">
    <w:name w:val="41A9B6A2ECE86C4B90928D3414F2DB95"/>
    <w:rsid w:val="008B0AE2"/>
  </w:style>
  <w:style w:type="paragraph" w:customStyle="1" w:styleId="3CA4D87FBBDF554281B282E589BFF847">
    <w:name w:val="3CA4D87FBBDF554281B282E589BFF847"/>
    <w:rsid w:val="008B0AE2"/>
  </w:style>
  <w:style w:type="paragraph" w:customStyle="1" w:styleId="673E9BCC10D83E4E8BE4772EB21B8999">
    <w:name w:val="673E9BCC10D83E4E8BE4772EB21B8999"/>
    <w:rsid w:val="008B0AE2"/>
  </w:style>
  <w:style w:type="paragraph" w:customStyle="1" w:styleId="7E4CDC27688EAB48971E7606C4F35AAD">
    <w:name w:val="7E4CDC27688EAB48971E7606C4F35AAD"/>
    <w:rsid w:val="008B0A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design).dotx</Template>
  <TotalTime>57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AMRITPAL SINGH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Microsoft Office User</cp:lastModifiedBy>
  <cp:revision>3</cp:revision>
  <dcterms:created xsi:type="dcterms:W3CDTF">2021-03-17T03:10:00Z</dcterms:created>
  <dcterms:modified xsi:type="dcterms:W3CDTF">2021-03-19T15:16:00Z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